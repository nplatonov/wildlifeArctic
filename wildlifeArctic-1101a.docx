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148" w:rsidRPr="00A243BD" w:rsidRDefault="001A7148" w:rsidP="00A243BD">
      <w:pPr>
        <w:pStyle w:val="StyleHeading211pt"/>
        <w:rPr>
          <w:color w:val="auto"/>
          <w:lang w:val="ru-RU"/>
        </w:rPr>
      </w:pPr>
      <w:bookmarkStart w:id="0" w:name="d305_ru"/>
      <w:bookmarkEnd w:id="0"/>
      <w:r w:rsidRPr="00A243BD">
        <w:rPr>
          <w:color w:val="auto"/>
          <w:lang w:val="ru-RU"/>
        </w:rPr>
        <w:t xml:space="preserve">среда, 01 ноя. </w:t>
      </w:r>
      <w:r>
        <w:rPr>
          <w:color w:val="auto"/>
          <w:lang w:val="ru-RU"/>
        </w:rPr>
        <w:t>Направление «</w:t>
      </w:r>
      <w:r w:rsidRPr="00A243BD">
        <w:rPr>
          <w:color w:val="auto"/>
          <w:lang w:val="ru-RU"/>
        </w:rPr>
        <w:t>Видовое разнообразие и степень изученности основных групп организмов в Арктике</w:t>
      </w:r>
      <w:r>
        <w:rPr>
          <w:color w:val="auto"/>
          <w:lang w:val="ru-RU"/>
        </w:rPr>
        <w:t>»</w:t>
      </w:r>
    </w:p>
    <w:p w:rsidR="001A7148" w:rsidRPr="00A243BD" w:rsidRDefault="001A7148" w:rsidP="00A243BD">
      <w:pPr>
        <w:pStyle w:val="StyleHeading310pt1"/>
        <w:rPr>
          <w:color w:val="auto"/>
          <w:lang w:val="ru-RU"/>
        </w:rPr>
      </w:pPr>
      <w:bookmarkStart w:id="1" w:name="d305_Greeting_ru"/>
      <w:bookmarkEnd w:id="1"/>
      <w:r w:rsidRPr="00A243BD">
        <w:rPr>
          <w:color w:val="auto"/>
          <w:lang w:val="ru-RU"/>
        </w:rPr>
        <w:t>Сбор участников 01 ноя 09:30-10:00</w:t>
      </w:r>
    </w:p>
    <w:p w:rsidR="001A7148" w:rsidRPr="00A243BD" w:rsidRDefault="001A7148" w:rsidP="00A243BD">
      <w:pPr>
        <w:pStyle w:val="StyleHeading310pt1"/>
        <w:rPr>
          <w:color w:val="auto"/>
          <w:lang w:val="ru-RU"/>
        </w:rPr>
      </w:pPr>
      <w:bookmarkStart w:id="2" w:name="d305_Session1_ru"/>
      <w:bookmarkEnd w:id="2"/>
      <w:r w:rsidRPr="00A243BD">
        <w:rPr>
          <w:color w:val="auto"/>
          <w:lang w:val="ru-RU"/>
        </w:rPr>
        <w:t>Утреннее заседание 01 ноя 10:00-11:45</w:t>
      </w:r>
    </w:p>
    <w:tbl>
      <w:tblPr>
        <w:tblW w:w="7285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7285"/>
      </w:tblGrid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bookmarkStart w:id="3" w:name="----------"/>
            <w:bookmarkEnd w:id="3"/>
            <w:r w:rsidRPr="00A243BD">
              <w:rPr>
                <w:rStyle w:val="StyleCompact9pt1Char"/>
                <w:sz w:val="18"/>
                <w:lang w:val="ru-RU"/>
              </w:rPr>
              <w:t xml:space="preserve">10:00-10:15 </w:t>
            </w:r>
            <w:r w:rsidRPr="00A243BD">
              <w:rPr>
                <w:b/>
                <w:i/>
                <w:sz w:val="18"/>
                <w:lang w:val="ru-RU"/>
              </w:rPr>
              <w:t>Чиненко Светлана Валентиновна</w:t>
            </w:r>
            <w:r w:rsidRPr="00A243BD">
              <w:rPr>
                <w:rStyle w:val="StyleCompact9pt1Char"/>
                <w:sz w:val="18"/>
                <w:lang w:val="ru-RU"/>
              </w:rPr>
              <w:t xml:space="preserve"> Тренды таксономического разнообразия локальных флор Российской Арктики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10:15-10:30 </w:t>
            </w:r>
            <w:r w:rsidRPr="00A243BD">
              <w:rPr>
                <w:b/>
                <w:i/>
                <w:sz w:val="18"/>
                <w:lang w:val="ru-RU"/>
              </w:rPr>
              <w:t>Холодова Марина Владимировна</w:t>
            </w:r>
            <w:r w:rsidRPr="00A243BD">
              <w:rPr>
                <w:rStyle w:val="StyleCompact9pt1Char"/>
                <w:sz w:val="18"/>
              </w:rPr>
              <w:t xml:space="preserve"> Распространение среди северных оленей (</w:t>
            </w:r>
            <w:r w:rsidRPr="00A243BD">
              <w:rPr>
                <w:i/>
                <w:sz w:val="18"/>
              </w:rPr>
              <w:t>Rangifer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tarandus</w:t>
            </w:r>
            <w:r w:rsidRPr="00A243BD">
              <w:rPr>
                <w:rStyle w:val="StyleCompact9pt1Char"/>
                <w:sz w:val="18"/>
              </w:rPr>
              <w:t>) России аллелей гена PRNP, ассоциированных с различной устойчивостью к прионному заболеванию хронического изнурения оленей (CWD, Chronic wasting disease)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</w:rPr>
            </w:pPr>
            <w:r w:rsidRPr="00A243BD">
              <w:rPr>
                <w:rStyle w:val="StyleCompact9pt1Char"/>
                <w:sz w:val="18"/>
              </w:rPr>
              <w:t xml:space="preserve">10:30-10:45 </w:t>
            </w:r>
            <w:r w:rsidRPr="00A243BD">
              <w:rPr>
                <w:b/>
                <w:i/>
                <w:sz w:val="18"/>
                <w:lang w:val="ru-RU"/>
              </w:rPr>
              <w:t>Мизин Иван Андреевич</w:t>
            </w:r>
            <w:r w:rsidRPr="00A243BD">
              <w:rPr>
                <w:rStyle w:val="StyleCompact9pt1Char"/>
                <w:sz w:val="18"/>
              </w:rPr>
              <w:t xml:space="preserve"> Лежбище атлантического моржа (</w:t>
            </w:r>
            <w:r w:rsidRPr="00A243BD">
              <w:rPr>
                <w:i/>
                <w:sz w:val="18"/>
              </w:rPr>
              <w:t>Odobenus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rosmarus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rosmarus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L</w:t>
            </w:r>
            <w:r w:rsidRPr="00A243BD">
              <w:rPr>
                <w:i/>
                <w:sz w:val="18"/>
                <w:lang w:val="ru-RU"/>
              </w:rPr>
              <w:t>.</w:t>
            </w:r>
            <w:r w:rsidRPr="00A243BD">
              <w:rPr>
                <w:rStyle w:val="StyleCompact9pt1Char"/>
                <w:sz w:val="18"/>
              </w:rPr>
              <w:t>) на Оранских островах. Состояние и значение для популяции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10:45-11:00 </w:t>
            </w:r>
            <w:r w:rsidRPr="00A243BD">
              <w:rPr>
                <w:b/>
                <w:i/>
                <w:sz w:val="18"/>
                <w:lang w:val="ru-RU"/>
              </w:rPr>
              <w:t>Макарова Ольга Львовна</w:t>
            </w:r>
            <w:r w:rsidRPr="00A243BD">
              <w:rPr>
                <w:rStyle w:val="StyleCompact9pt1Char"/>
                <w:sz w:val="18"/>
              </w:rPr>
              <w:t xml:space="preserve"> Оценка биоразнообразия арктических территорий - опыт работы в Ненецком автономном округе (трудности и подходы)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11:00-11:15 </w:t>
            </w:r>
            <w:r w:rsidRPr="00A243BD">
              <w:rPr>
                <w:b/>
                <w:i/>
                <w:sz w:val="18"/>
                <w:lang w:val="ru-RU"/>
              </w:rPr>
              <w:t>Ведищева Елена Владимировна</w:t>
            </w:r>
            <w:r w:rsidRPr="00A243BD">
              <w:rPr>
                <w:rStyle w:val="StyleCompact9pt1Char"/>
                <w:sz w:val="18"/>
              </w:rPr>
              <w:t xml:space="preserve"> Черный палтус </w:t>
            </w:r>
            <w:r w:rsidRPr="00A243BD">
              <w:rPr>
                <w:i/>
                <w:sz w:val="18"/>
              </w:rPr>
              <w:t>Reinchardtius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hippoglossoides</w:t>
            </w:r>
            <w:r w:rsidRPr="00A243BD">
              <w:rPr>
                <w:rStyle w:val="StyleCompact9pt1Char"/>
                <w:sz w:val="18"/>
              </w:rPr>
              <w:t xml:space="preserve"> моря Лаптевых: распределение, биология и популяционная принадлежность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11:15-11:30 </w:t>
            </w:r>
            <w:r w:rsidRPr="00A243BD">
              <w:rPr>
                <w:b/>
                <w:i/>
                <w:sz w:val="18"/>
                <w:lang w:val="ru-RU"/>
              </w:rPr>
              <w:t>Головнюк Виктор Васильевич</w:t>
            </w:r>
            <w:r w:rsidRPr="00A243BD">
              <w:rPr>
                <w:rStyle w:val="StyleCompact9pt1Char"/>
                <w:sz w:val="18"/>
              </w:rPr>
              <w:t xml:space="preserve"> Современные представления о распространении розовой чайки (</w:t>
            </w:r>
            <w:r w:rsidRPr="00A243BD">
              <w:rPr>
                <w:i/>
                <w:sz w:val="18"/>
              </w:rPr>
              <w:t>Rhodostethia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rosea</w:t>
            </w:r>
            <w:r w:rsidRPr="00A243BD">
              <w:rPr>
                <w:rStyle w:val="StyleCompact9pt1Char"/>
                <w:sz w:val="18"/>
              </w:rPr>
              <w:t>) на Таймыре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11:30-11:45 </w:t>
            </w:r>
            <w:r w:rsidRPr="00A243BD">
              <w:rPr>
                <w:b/>
                <w:i/>
                <w:sz w:val="18"/>
                <w:lang w:val="ru-RU"/>
              </w:rPr>
              <w:t>Фукс Геннадий Валериевич</w:t>
            </w:r>
            <w:r w:rsidRPr="00A243BD">
              <w:rPr>
                <w:rStyle w:val="StyleCompact9pt1Char"/>
                <w:sz w:val="18"/>
              </w:rPr>
              <w:t xml:space="preserve"> Некоторые данные по биологии полярной камбалы Карского моря</w:t>
            </w:r>
          </w:p>
        </w:tc>
      </w:tr>
    </w:tbl>
    <w:p w:rsidR="001A7148" w:rsidRPr="00A243BD" w:rsidRDefault="001A7148" w:rsidP="00A243BD">
      <w:pPr>
        <w:pStyle w:val="StyleHeading310pt1"/>
        <w:rPr>
          <w:color w:val="auto"/>
          <w:lang w:val="ru-RU"/>
        </w:rPr>
      </w:pPr>
      <w:bookmarkStart w:id="4" w:name="d305_Break1_ru"/>
      <w:bookmarkEnd w:id="4"/>
      <w:r w:rsidRPr="00A243BD">
        <w:rPr>
          <w:color w:val="auto"/>
          <w:lang w:val="ru-RU"/>
        </w:rPr>
        <w:t>Кофе-брейк 01 ноя 11:45-12:00</w:t>
      </w:r>
    </w:p>
    <w:p w:rsidR="001A7148" w:rsidRPr="00A243BD" w:rsidRDefault="001A7148" w:rsidP="00A243BD">
      <w:pPr>
        <w:pStyle w:val="StyleHeading310pt1"/>
        <w:rPr>
          <w:color w:val="auto"/>
          <w:lang w:val="ru-RU"/>
        </w:rPr>
      </w:pPr>
      <w:bookmarkStart w:id="5" w:name="d305_Session2_ru"/>
      <w:bookmarkEnd w:id="5"/>
      <w:r w:rsidRPr="00A243BD">
        <w:rPr>
          <w:color w:val="auto"/>
          <w:lang w:val="ru-RU"/>
        </w:rPr>
        <w:t>Полуденное заседание 01 ноя 12:00-14:00</w:t>
      </w:r>
    </w:p>
    <w:tbl>
      <w:tblPr>
        <w:tblW w:w="7285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7285"/>
      </w:tblGrid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bookmarkStart w:id="6" w:name="-----------1"/>
            <w:bookmarkEnd w:id="6"/>
            <w:r w:rsidRPr="00A243BD">
              <w:rPr>
                <w:rStyle w:val="StyleCompact9pt1Char"/>
                <w:sz w:val="18"/>
                <w:lang w:val="ru-RU"/>
              </w:rPr>
              <w:t xml:space="preserve">12:00-12:15 </w:t>
            </w:r>
            <w:r w:rsidRPr="00A243BD">
              <w:rPr>
                <w:b/>
                <w:i/>
                <w:sz w:val="18"/>
                <w:lang w:val="ru-RU"/>
              </w:rPr>
              <w:t>Денисенко Нина Владимировна</w:t>
            </w:r>
            <w:r w:rsidRPr="00A243BD">
              <w:rPr>
                <w:rStyle w:val="StyleCompact9pt1Char"/>
                <w:sz w:val="18"/>
                <w:lang w:val="ru-RU"/>
              </w:rPr>
              <w:t xml:space="preserve"> Биоразнообразие мшанок сибирских морей Арктики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12:15-12:30 </w:t>
            </w:r>
            <w:r w:rsidRPr="00A243BD">
              <w:rPr>
                <w:b/>
                <w:i/>
                <w:sz w:val="18"/>
                <w:lang w:val="ru-RU"/>
              </w:rPr>
              <w:t>Мизин Иван Андреевич</w:t>
            </w:r>
            <w:r w:rsidRPr="00A243BD">
              <w:rPr>
                <w:rStyle w:val="StyleCompact9pt1Char"/>
                <w:sz w:val="18"/>
              </w:rPr>
              <w:t xml:space="preserve"> Сохранение дикого северного оленя в России – необходимость консолидации работ на федеральном уровне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12:30-12:45 </w:t>
            </w:r>
            <w:r w:rsidRPr="00A243BD">
              <w:rPr>
                <w:b/>
                <w:i/>
                <w:sz w:val="18"/>
                <w:lang w:val="ru-RU"/>
              </w:rPr>
              <w:t>Казанский Федор Васильевич</w:t>
            </w:r>
            <w:r w:rsidRPr="00A243BD">
              <w:rPr>
                <w:rStyle w:val="StyleCompact9pt1Char"/>
                <w:sz w:val="18"/>
              </w:rPr>
              <w:t xml:space="preserve"> Влияние островного эффекта или низкой численности потенциальных хищников на плотность расположения гнезд одиночно гнездящихся гусей рода Anser на примере белолобого гуся (Anser albifrons)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12:45-13:00 </w:t>
            </w:r>
            <w:r w:rsidRPr="00A243BD">
              <w:rPr>
                <w:b/>
                <w:i/>
                <w:sz w:val="18"/>
                <w:lang w:val="ru-RU"/>
              </w:rPr>
              <w:t>Артемьев Сергей Николаевич</w:t>
            </w:r>
            <w:r w:rsidRPr="00A243BD">
              <w:rPr>
                <w:rStyle w:val="StyleCompact9pt1Char"/>
                <w:sz w:val="18"/>
              </w:rPr>
              <w:t xml:space="preserve"> К общей характеристике донного сообщества Яндовой губы Двинского залива Белого моря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13:00-13:15 </w:t>
            </w:r>
            <w:r w:rsidRPr="00A243BD">
              <w:rPr>
                <w:b/>
                <w:i/>
                <w:sz w:val="18"/>
                <w:lang w:val="ru-RU"/>
              </w:rPr>
              <w:t>Полякова Наталия Владимировна</w:t>
            </w:r>
            <w:r w:rsidRPr="00A243BD">
              <w:rPr>
                <w:rStyle w:val="StyleCompact9pt1Char"/>
                <w:sz w:val="18"/>
              </w:rPr>
              <w:t xml:space="preserve"> Сообщества зоопланктона прибрежных беломорских местообитаний с разной степенью изоляции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13:15-13:30 </w:t>
            </w:r>
            <w:r w:rsidRPr="00A243BD">
              <w:rPr>
                <w:b/>
                <w:i/>
                <w:sz w:val="18"/>
                <w:lang w:val="ru-RU"/>
              </w:rPr>
              <w:t>Трошков Виктор Алексеевич</w:t>
            </w:r>
            <w:r w:rsidRPr="00A243BD">
              <w:rPr>
                <w:rStyle w:val="StyleCompact9pt1Char"/>
                <w:sz w:val="18"/>
              </w:rPr>
              <w:t xml:space="preserve"> Исследования зоопланктона устьевой зоны Обской губы Карского моря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13:30-13:45 </w:t>
            </w:r>
            <w:r w:rsidRPr="00A243BD">
              <w:rPr>
                <w:b/>
                <w:i/>
                <w:sz w:val="18"/>
                <w:lang w:val="ru-RU"/>
              </w:rPr>
              <w:t>Зубрий Наталья Андреевна</w:t>
            </w:r>
            <w:r w:rsidRPr="00A243BD">
              <w:rPr>
                <w:rStyle w:val="StyleCompact9pt1Char"/>
                <w:sz w:val="18"/>
              </w:rPr>
              <w:t xml:space="preserve"> Экологические аспекты формирования населения жужелиц (Coleoptera, Carabidae) арктических тундр острова Вайгач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</w:rPr>
            </w:pPr>
            <w:r w:rsidRPr="00A243BD">
              <w:rPr>
                <w:rStyle w:val="StyleCompact9pt1Char"/>
                <w:sz w:val="18"/>
              </w:rPr>
              <w:t xml:space="preserve">13:45-14:00 </w:t>
            </w:r>
            <w:r w:rsidRPr="00A243BD">
              <w:rPr>
                <w:b/>
                <w:i/>
                <w:sz w:val="18"/>
                <w:lang w:val="ru-RU"/>
              </w:rPr>
              <w:t>Кви Керсти Стернанг</w:t>
            </w:r>
            <w:r w:rsidRPr="00A243BD">
              <w:rPr>
                <w:rStyle w:val="StyleCompact9pt1Char"/>
                <w:sz w:val="18"/>
              </w:rPr>
              <w:t xml:space="preserve"> Генетические свидетельства общности происхождения северного оленя, населяющего высокую Арктику Евразии (</w:t>
            </w:r>
            <w:r w:rsidRPr="00A243BD">
              <w:rPr>
                <w:i/>
                <w:sz w:val="18"/>
              </w:rPr>
              <w:t>Rangifer tarandus</w:t>
            </w:r>
            <w:r w:rsidRPr="00A243BD">
              <w:rPr>
                <w:rStyle w:val="StyleCompact9pt1Char"/>
                <w:sz w:val="18"/>
              </w:rPr>
              <w:t>)</w:t>
            </w:r>
          </w:p>
        </w:tc>
      </w:tr>
    </w:tbl>
    <w:p w:rsidR="001A7148" w:rsidRPr="00A243BD" w:rsidRDefault="001A7148" w:rsidP="00A243BD">
      <w:pPr>
        <w:pStyle w:val="StyleHeading310pt1"/>
        <w:rPr>
          <w:color w:val="auto"/>
        </w:rPr>
      </w:pPr>
      <w:bookmarkStart w:id="7" w:name="d305_Lunch_ru"/>
      <w:bookmarkEnd w:id="7"/>
      <w:r w:rsidRPr="00A243BD">
        <w:rPr>
          <w:color w:val="auto"/>
        </w:rPr>
        <w:t>Обед 01 ноя 14:00-15:00</w:t>
      </w:r>
    </w:p>
    <w:p w:rsidR="001A7148" w:rsidRPr="00A243BD" w:rsidRDefault="001A7148" w:rsidP="00A243BD">
      <w:pPr>
        <w:pStyle w:val="StyleHeading310pt1"/>
        <w:rPr>
          <w:color w:val="auto"/>
        </w:rPr>
      </w:pPr>
      <w:bookmarkStart w:id="8" w:name="d305_Session3_ru"/>
      <w:bookmarkEnd w:id="8"/>
      <w:r w:rsidRPr="00A243BD">
        <w:rPr>
          <w:color w:val="auto"/>
        </w:rPr>
        <w:t>Послеобеденное заседание 01 ноя 15:00-17:00</w:t>
      </w:r>
    </w:p>
    <w:tbl>
      <w:tblPr>
        <w:tblW w:w="7285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7285"/>
      </w:tblGrid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bookmarkStart w:id="9" w:name="-----------2"/>
            <w:bookmarkEnd w:id="9"/>
            <w:r w:rsidRPr="00A243BD">
              <w:rPr>
                <w:rStyle w:val="StyleCompact9pt1Char"/>
                <w:sz w:val="18"/>
                <w:lang w:val="ru-RU"/>
              </w:rPr>
              <w:t xml:space="preserve">15:00-15:15 </w:t>
            </w:r>
            <w:r w:rsidRPr="00A243BD">
              <w:rPr>
                <w:b/>
                <w:i/>
                <w:sz w:val="18"/>
                <w:lang w:val="ru-RU"/>
              </w:rPr>
              <w:t>Галактионов Кирилл Владимирович</w:t>
            </w:r>
            <w:r w:rsidRPr="00A243BD">
              <w:rPr>
                <w:rStyle w:val="StyleCompact9pt1Char"/>
                <w:sz w:val="18"/>
                <w:lang w:val="ru-RU"/>
              </w:rPr>
              <w:t xml:space="preserve"> Биоразнообразие и особенности трансмиссии паразитов в экосистемах прибрежья морей Арктики и Субарктики и возможный эффект климатических изменений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15:15-15:30 </w:t>
            </w:r>
            <w:r w:rsidRPr="00A243BD">
              <w:rPr>
                <w:b/>
                <w:i/>
                <w:sz w:val="18"/>
                <w:lang w:val="ru-RU"/>
              </w:rPr>
              <w:t>Горбатова Мария Владимировна</w:t>
            </w:r>
            <w:r w:rsidRPr="00A243BD">
              <w:rPr>
                <w:rStyle w:val="StyleCompact9pt1Char"/>
                <w:sz w:val="18"/>
              </w:rPr>
              <w:t xml:space="preserve"> Иксодовые клещи на северной границе ареала (Онежский полуостров)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15:30-15:45 </w:t>
            </w:r>
            <w:r w:rsidRPr="00A243BD">
              <w:rPr>
                <w:b/>
                <w:i/>
                <w:sz w:val="18"/>
                <w:lang w:val="ru-RU"/>
              </w:rPr>
              <w:t>Баранова Анна Игоревна</w:t>
            </w:r>
            <w:r w:rsidRPr="00A243BD">
              <w:rPr>
                <w:rStyle w:val="StyleCompact9pt1Char"/>
                <w:sz w:val="18"/>
              </w:rPr>
              <w:t xml:space="preserve"> Изменчивость мтДНК северного оленя (Rangifer tarandus) различных форм – дикого лесного, дикого тундрового и домашнего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15:45-16:00 </w:t>
            </w:r>
            <w:r w:rsidRPr="00A243BD">
              <w:rPr>
                <w:b/>
                <w:i/>
                <w:sz w:val="18"/>
                <w:lang w:val="ru-RU"/>
              </w:rPr>
              <w:t>Чупов Дмитрий Валерьевич</w:t>
            </w:r>
            <w:r w:rsidRPr="00A243BD">
              <w:rPr>
                <w:rStyle w:val="StyleCompact9pt1Char"/>
                <w:sz w:val="18"/>
              </w:rPr>
              <w:t xml:space="preserve"> О динамике ската молоди атлантического лосося (смолтов) с нерестово-выростных угодий бассейна р. Печора в летний период 2012 года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16:00-16:15 </w:t>
            </w:r>
            <w:r w:rsidRPr="00A243BD">
              <w:rPr>
                <w:b/>
                <w:i/>
                <w:sz w:val="18"/>
                <w:lang w:val="ru-RU"/>
              </w:rPr>
              <w:t>Тирронен Константин Феликсович</w:t>
            </w:r>
            <w:r w:rsidRPr="00A243BD">
              <w:rPr>
                <w:rStyle w:val="StyleCompact9pt1Char"/>
                <w:sz w:val="18"/>
              </w:rPr>
              <w:t xml:space="preserve"> Хищные млекопитающие (волк, песец, бурый медведь) Кольского полуострова: изученность, состояние популяций, перспективы существования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16:15-16:30 </w:t>
            </w:r>
            <w:r w:rsidRPr="00A243BD">
              <w:rPr>
                <w:b/>
                <w:i/>
                <w:sz w:val="18"/>
                <w:lang w:val="ru-RU"/>
              </w:rPr>
              <w:t>Смирнов Игорь Сергеевич</w:t>
            </w:r>
            <w:r w:rsidRPr="00A243BD">
              <w:rPr>
                <w:rStyle w:val="StyleCompact9pt1Char"/>
                <w:sz w:val="18"/>
              </w:rPr>
              <w:t xml:space="preserve"> Как видовое разнообразие арктических морских беспозвоночных представлено в фондовых коллекциях Зоологического института РАН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16:30-16:45 </w:t>
            </w:r>
            <w:r w:rsidRPr="00A243BD">
              <w:rPr>
                <w:b/>
                <w:i/>
                <w:sz w:val="18"/>
                <w:lang w:val="ru-RU"/>
              </w:rPr>
              <w:t>Журавлева Наталья Евгеньевна</w:t>
            </w:r>
            <w:r w:rsidRPr="00A243BD">
              <w:rPr>
                <w:rStyle w:val="StyleCompact9pt1Char"/>
                <w:sz w:val="18"/>
              </w:rPr>
              <w:t xml:space="preserve"> Hydrozoa Баренцева моря и сопредельных акваторий, и их, наиболее часто встречающиеся, «спутники жизни»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16:45-17:00 </w:t>
            </w:r>
            <w:r w:rsidRPr="00A243BD">
              <w:rPr>
                <w:b/>
                <w:i/>
                <w:sz w:val="18"/>
                <w:lang w:val="ru-RU"/>
              </w:rPr>
              <w:t>Зенкова Ирина Викторовна</w:t>
            </w:r>
            <w:r w:rsidRPr="00A243BD">
              <w:rPr>
                <w:rStyle w:val="StyleCompact9pt1Char"/>
                <w:sz w:val="18"/>
              </w:rPr>
              <w:t xml:space="preserve"> Биологические и трофические особенности </w:t>
            </w:r>
            <w:r w:rsidRPr="00A243BD">
              <w:rPr>
                <w:i/>
                <w:sz w:val="18"/>
              </w:rPr>
              <w:t>Lithobius</w:t>
            </w:r>
            <w:r w:rsidRPr="00A243BD">
              <w:rPr>
                <w:i/>
                <w:sz w:val="18"/>
                <w:lang w:val="ru-RU"/>
              </w:rPr>
              <w:t xml:space="preserve"> </w:t>
            </w:r>
            <w:r w:rsidRPr="00A243BD">
              <w:rPr>
                <w:i/>
                <w:sz w:val="18"/>
              </w:rPr>
              <w:t>curtipes</w:t>
            </w:r>
            <w:r w:rsidRPr="00A243BD">
              <w:rPr>
                <w:rStyle w:val="StyleCompact9pt1Char"/>
                <w:sz w:val="18"/>
              </w:rPr>
              <w:t xml:space="preserve"> (Myriapoda, Chilopoda, Lithobiidae) на северной периферии ареала</w:t>
            </w:r>
          </w:p>
        </w:tc>
      </w:tr>
    </w:tbl>
    <w:p w:rsidR="001A7148" w:rsidRDefault="001A7148" w:rsidP="00A243BD">
      <w:pPr>
        <w:pStyle w:val="StyleHeading310pt1"/>
        <w:rPr>
          <w:color w:val="auto"/>
          <w:lang w:val="ru-RU"/>
        </w:rPr>
      </w:pPr>
      <w:bookmarkStart w:id="10" w:name="-"/>
      <w:bookmarkStart w:id="11" w:name="d305_CoffeePoster_ru"/>
      <w:bookmarkEnd w:id="10"/>
      <w:bookmarkEnd w:id="11"/>
      <w:r>
        <w:rPr>
          <w:color w:val="auto"/>
          <w:lang w:val="ru-RU"/>
        </w:rPr>
        <w:t xml:space="preserve">Кофе-брейк + </w:t>
      </w:r>
      <w:r w:rsidRPr="00A243BD">
        <w:rPr>
          <w:color w:val="auto"/>
          <w:lang w:val="ru-RU"/>
        </w:rPr>
        <w:t>Постерная сессия 01 ноя 17:00-17:30</w:t>
      </w:r>
    </w:p>
    <w:tbl>
      <w:tblPr>
        <w:tblW w:w="5000" w:type="pct"/>
        <w:tblLook w:val="00A0"/>
      </w:tblPr>
      <w:tblGrid>
        <w:gridCol w:w="7455"/>
      </w:tblGrid>
      <w:tr w:rsidR="001A7148" w:rsidRPr="000D538B" w:rsidTr="00D51434">
        <w:tc>
          <w:tcPr>
            <w:tcW w:w="0" w:type="auto"/>
          </w:tcPr>
          <w:p w:rsidR="001A7148" w:rsidRPr="000D538B" w:rsidRDefault="001A7148" w:rsidP="00D51434">
            <w:pPr>
              <w:pStyle w:val="Compact"/>
              <w:rPr>
                <w:sz w:val="16"/>
                <w:lang w:val="ru-RU"/>
              </w:rPr>
            </w:pPr>
            <w:r w:rsidRPr="000D538B">
              <w:rPr>
                <w:b/>
                <w:i/>
                <w:sz w:val="16"/>
                <w:lang w:val="ru-RU"/>
              </w:rPr>
              <w:t>Леонов В.Д.</w:t>
            </w:r>
            <w:r w:rsidRPr="000D538B">
              <w:rPr>
                <w:sz w:val="16"/>
                <w:lang w:val="ru-RU"/>
              </w:rPr>
              <w:t xml:space="preserve"> Население орибатид тундр Кольского полуострова: краткая характеристика(</w:t>
            </w:r>
            <w:r w:rsidRPr="000D538B">
              <w:rPr>
                <w:i/>
                <w:sz w:val="16"/>
                <w:lang w:val="ru-RU"/>
              </w:rPr>
              <w:t>«Биоразнообразие»</w:t>
            </w:r>
            <w:r w:rsidRPr="000D538B">
              <w:rPr>
                <w:sz w:val="16"/>
                <w:lang w:val="ru-RU"/>
              </w:rPr>
              <w:t>)</w:t>
            </w:r>
          </w:p>
        </w:tc>
      </w:tr>
      <w:tr w:rsidR="001A7148" w:rsidRPr="000D538B" w:rsidTr="00D51434">
        <w:tc>
          <w:tcPr>
            <w:tcW w:w="0" w:type="auto"/>
          </w:tcPr>
          <w:p w:rsidR="001A7148" w:rsidRPr="000D538B" w:rsidRDefault="001A7148" w:rsidP="00D51434">
            <w:pPr>
              <w:pStyle w:val="Compact"/>
              <w:rPr>
                <w:sz w:val="16"/>
                <w:lang w:val="ru-RU"/>
              </w:rPr>
            </w:pPr>
            <w:r w:rsidRPr="000D538B">
              <w:rPr>
                <w:b/>
                <w:i/>
                <w:sz w:val="16"/>
                <w:lang w:val="ru-RU"/>
              </w:rPr>
              <w:t>Ермохина К.А.</w:t>
            </w:r>
            <w:r w:rsidRPr="000D538B">
              <w:rPr>
                <w:sz w:val="16"/>
                <w:lang w:val="ru-RU"/>
              </w:rPr>
              <w:t xml:space="preserve"> Геоботаническая изученность российского сектора Арктики (архив описаний растительности)(</w:t>
            </w:r>
            <w:r w:rsidRPr="000D538B">
              <w:rPr>
                <w:i/>
                <w:sz w:val="16"/>
                <w:lang w:val="ru-RU"/>
              </w:rPr>
              <w:t>«Биоразнообразие»</w:t>
            </w:r>
            <w:r w:rsidRPr="000D538B">
              <w:rPr>
                <w:sz w:val="16"/>
                <w:lang w:val="ru-RU"/>
              </w:rPr>
              <w:t>)</w:t>
            </w:r>
          </w:p>
        </w:tc>
      </w:tr>
      <w:tr w:rsidR="001A7148" w:rsidRPr="000D538B" w:rsidTr="00D51434">
        <w:tc>
          <w:tcPr>
            <w:tcW w:w="0" w:type="auto"/>
          </w:tcPr>
          <w:p w:rsidR="001A7148" w:rsidRPr="000D538B" w:rsidRDefault="001A7148" w:rsidP="00D51434">
            <w:pPr>
              <w:pStyle w:val="Compact"/>
              <w:rPr>
                <w:sz w:val="16"/>
                <w:lang w:val="ru-RU"/>
              </w:rPr>
            </w:pPr>
            <w:r w:rsidRPr="000D538B">
              <w:rPr>
                <w:b/>
                <w:i/>
                <w:sz w:val="16"/>
                <w:lang w:val="ru-RU"/>
              </w:rPr>
              <w:t>Широкова Л.С.</w:t>
            </w:r>
            <w:r w:rsidRPr="000D538B">
              <w:rPr>
                <w:sz w:val="16"/>
                <w:lang w:val="ru-RU"/>
              </w:rPr>
              <w:t xml:space="preserve"> Фитопланктон термокарстовых озер Большеземельской тундры(</w:t>
            </w:r>
            <w:r w:rsidRPr="000D538B">
              <w:rPr>
                <w:i/>
                <w:sz w:val="16"/>
                <w:lang w:val="ru-RU"/>
              </w:rPr>
              <w:t>«Биоразнообразие»</w:t>
            </w:r>
            <w:r w:rsidRPr="000D538B">
              <w:rPr>
                <w:sz w:val="16"/>
                <w:lang w:val="ru-RU"/>
              </w:rPr>
              <w:t>)</w:t>
            </w:r>
          </w:p>
        </w:tc>
      </w:tr>
      <w:tr w:rsidR="001A7148" w:rsidRPr="000D538B" w:rsidTr="00D51434">
        <w:tc>
          <w:tcPr>
            <w:tcW w:w="0" w:type="auto"/>
          </w:tcPr>
          <w:p w:rsidR="001A7148" w:rsidRPr="000D538B" w:rsidRDefault="001A7148" w:rsidP="00D51434">
            <w:pPr>
              <w:pStyle w:val="Compact"/>
              <w:rPr>
                <w:sz w:val="16"/>
                <w:lang w:val="ru-RU"/>
              </w:rPr>
            </w:pPr>
            <w:r w:rsidRPr="000D538B">
              <w:rPr>
                <w:b/>
                <w:i/>
                <w:sz w:val="16"/>
                <w:lang w:val="ru-RU"/>
              </w:rPr>
              <w:t>Лавриненко О.В.</w:t>
            </w:r>
            <w:r w:rsidRPr="000D538B">
              <w:rPr>
                <w:sz w:val="16"/>
                <w:lang w:val="ru-RU"/>
              </w:rPr>
              <w:t xml:space="preserve"> Флористические раритеты островов и побережья юго-восточной части Баренцева моря(</w:t>
            </w:r>
            <w:r w:rsidRPr="000D538B">
              <w:rPr>
                <w:i/>
                <w:sz w:val="16"/>
                <w:lang w:val="ru-RU"/>
              </w:rPr>
              <w:t>«Биоразнообразие»</w:t>
            </w:r>
            <w:r w:rsidRPr="000D538B">
              <w:rPr>
                <w:sz w:val="16"/>
                <w:lang w:val="ru-RU"/>
              </w:rPr>
              <w:t>)</w:t>
            </w:r>
          </w:p>
        </w:tc>
      </w:tr>
      <w:tr w:rsidR="001A7148" w:rsidRPr="000D538B" w:rsidTr="00D51434">
        <w:tc>
          <w:tcPr>
            <w:tcW w:w="0" w:type="auto"/>
          </w:tcPr>
          <w:p w:rsidR="001A7148" w:rsidRPr="000D538B" w:rsidRDefault="001A7148" w:rsidP="00D51434">
            <w:pPr>
              <w:pStyle w:val="Compact"/>
              <w:rPr>
                <w:sz w:val="16"/>
                <w:lang w:val="ru-RU"/>
              </w:rPr>
            </w:pPr>
            <w:r w:rsidRPr="000D538B">
              <w:rPr>
                <w:b/>
                <w:i/>
                <w:sz w:val="16"/>
                <w:lang w:val="ru-RU"/>
              </w:rPr>
              <w:t>Пономарева Е.В.</w:t>
            </w:r>
            <w:r w:rsidRPr="000D538B">
              <w:rPr>
                <w:sz w:val="16"/>
                <w:lang w:val="ru-RU"/>
              </w:rPr>
              <w:t xml:space="preserve"> Возможные пути послеледникового расселения европейского хариуса (</w:t>
            </w:r>
            <w:r w:rsidRPr="000D538B">
              <w:rPr>
                <w:sz w:val="16"/>
              </w:rPr>
              <w:t>Thymallus</w:t>
            </w:r>
            <w:r w:rsidRPr="000D538B">
              <w:rPr>
                <w:sz w:val="16"/>
                <w:lang w:val="ru-RU"/>
              </w:rPr>
              <w:t xml:space="preserve"> </w:t>
            </w:r>
            <w:r w:rsidRPr="000D538B">
              <w:rPr>
                <w:sz w:val="16"/>
              </w:rPr>
              <w:t>thymallus</w:t>
            </w:r>
            <w:r w:rsidRPr="000D538B">
              <w:rPr>
                <w:sz w:val="16"/>
                <w:lang w:val="ru-RU"/>
              </w:rPr>
              <w:t xml:space="preserve"> </w:t>
            </w:r>
            <w:r w:rsidRPr="000D538B">
              <w:rPr>
                <w:sz w:val="16"/>
              </w:rPr>
              <w:t>L</w:t>
            </w:r>
            <w:r w:rsidRPr="000D538B">
              <w:rPr>
                <w:sz w:val="16"/>
                <w:lang w:val="ru-RU"/>
              </w:rPr>
              <w:t>.)(</w:t>
            </w:r>
            <w:r w:rsidRPr="000D538B">
              <w:rPr>
                <w:i/>
                <w:sz w:val="16"/>
                <w:lang w:val="ru-RU"/>
              </w:rPr>
              <w:t>«Биоразнообразие»</w:t>
            </w:r>
            <w:r w:rsidRPr="000D538B">
              <w:rPr>
                <w:sz w:val="16"/>
                <w:lang w:val="ru-RU"/>
              </w:rPr>
              <w:t>)</w:t>
            </w:r>
          </w:p>
        </w:tc>
      </w:tr>
    </w:tbl>
    <w:p w:rsidR="001A7148" w:rsidRPr="00A243BD" w:rsidRDefault="001A7148" w:rsidP="00A243BD">
      <w:pPr>
        <w:pStyle w:val="StyleHeading310pt1"/>
        <w:rPr>
          <w:color w:val="auto"/>
          <w:lang w:val="ru-RU"/>
        </w:rPr>
      </w:pPr>
      <w:bookmarkStart w:id="12" w:name="d305_Session4_ru"/>
      <w:bookmarkEnd w:id="12"/>
      <w:r w:rsidRPr="00A243BD">
        <w:rPr>
          <w:color w:val="auto"/>
          <w:lang w:val="ru-RU"/>
        </w:rPr>
        <w:t>Вечернее заседание 01 ноя 17:30-19:00</w:t>
      </w:r>
    </w:p>
    <w:tbl>
      <w:tblPr>
        <w:tblW w:w="7285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7285"/>
      </w:tblGrid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bookmarkStart w:id="13" w:name="-----------3"/>
            <w:bookmarkEnd w:id="13"/>
            <w:r w:rsidRPr="00A243BD">
              <w:rPr>
                <w:rStyle w:val="StyleCompact9pt1Char"/>
                <w:sz w:val="18"/>
                <w:lang w:val="ru-RU"/>
              </w:rPr>
              <w:t xml:space="preserve">17:30-17:45 </w:t>
            </w:r>
            <w:r w:rsidRPr="00A243BD">
              <w:rPr>
                <w:b/>
                <w:i/>
                <w:sz w:val="18"/>
                <w:lang w:val="ru-RU"/>
              </w:rPr>
              <w:t>Кочкарев Павел Владимирович</w:t>
            </w:r>
            <w:r w:rsidRPr="00A243BD">
              <w:rPr>
                <w:rStyle w:val="StyleCompact9pt1Char"/>
                <w:sz w:val="18"/>
                <w:lang w:val="ru-RU"/>
              </w:rPr>
              <w:t xml:space="preserve"> Популяции диких северных лесных оленей арктической зоны Красноярского края: проблемы охраны и рационального использования в современных социально-экономических условиях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17:45-18:00 </w:t>
            </w:r>
            <w:r w:rsidRPr="00A243BD">
              <w:rPr>
                <w:b/>
                <w:i/>
                <w:sz w:val="18"/>
                <w:lang w:val="ru-RU"/>
              </w:rPr>
              <w:t>Хрулёва Ольга Артуровна</w:t>
            </w:r>
            <w:r w:rsidRPr="00A243BD">
              <w:rPr>
                <w:rStyle w:val="StyleCompact9pt1Char"/>
                <w:sz w:val="18"/>
              </w:rPr>
              <w:t xml:space="preserve"> Роль горных местообитаний в сохранении редких видов наземных членистоногих острова Врангеля (Чукотский АО)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18:00-18:15 </w:t>
            </w:r>
            <w:r w:rsidRPr="00A243BD">
              <w:rPr>
                <w:b/>
                <w:i/>
                <w:sz w:val="18"/>
                <w:lang w:val="ru-RU"/>
              </w:rPr>
              <w:t>Потапов Григорий Сергеевич</w:t>
            </w:r>
            <w:r w:rsidRPr="00A243BD">
              <w:rPr>
                <w:rStyle w:val="StyleCompact9pt1Char"/>
                <w:sz w:val="18"/>
              </w:rPr>
              <w:t xml:space="preserve"> Таксономический статус Bombus glacialis Friese, 1902 (Hymenoptera, Apidae)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18:15-18:30 </w:t>
            </w:r>
            <w:r w:rsidRPr="00A243BD">
              <w:rPr>
                <w:b/>
                <w:i/>
                <w:sz w:val="18"/>
                <w:lang w:val="ru-RU"/>
              </w:rPr>
              <w:t>Панченко Данила Владимирович</w:t>
            </w:r>
            <w:r w:rsidRPr="00A243BD">
              <w:rPr>
                <w:rStyle w:val="StyleCompact9pt1Char"/>
                <w:sz w:val="18"/>
              </w:rPr>
              <w:t xml:space="preserve"> Дикий северный олень Кольско-Карельского региона: статус и перспективы вида в условиях усиливающегося антропогенного воздействия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18:30-18:45 </w:t>
            </w:r>
            <w:r w:rsidRPr="00A243BD">
              <w:rPr>
                <w:b/>
                <w:i/>
                <w:sz w:val="18"/>
                <w:lang w:val="ru-RU"/>
              </w:rPr>
              <w:t>Имант Екатерина Николаевна</w:t>
            </w:r>
            <w:r w:rsidRPr="00A243BD">
              <w:rPr>
                <w:rStyle w:val="StyleCompact9pt1Char"/>
                <w:sz w:val="18"/>
              </w:rPr>
              <w:t xml:space="preserve"> О видовом разнообразии летнего зоопланктона в озере Голодная Губа низовьев р. Печора</w:t>
            </w:r>
          </w:p>
        </w:tc>
      </w:tr>
      <w:tr w:rsidR="001A7148" w:rsidRPr="00A243BD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</w:rPr>
              <w:t xml:space="preserve">18:45-19:00 </w:t>
            </w:r>
            <w:r w:rsidRPr="00A243BD">
              <w:rPr>
                <w:b/>
                <w:i/>
                <w:sz w:val="18"/>
                <w:lang w:val="ru-RU"/>
              </w:rPr>
              <w:t>Боровской Алексей Викторович</w:t>
            </w:r>
            <w:r w:rsidRPr="00A243BD">
              <w:rPr>
                <w:rStyle w:val="StyleCompact9pt1Char"/>
                <w:sz w:val="18"/>
              </w:rPr>
              <w:t xml:space="preserve"> К вопросу питания сига в нижнем течении р. Уса (по материалам сборов 2016 г)</w:t>
            </w:r>
          </w:p>
        </w:tc>
      </w:tr>
    </w:tbl>
    <w:p w:rsidR="001A7148" w:rsidRPr="00A243BD" w:rsidRDefault="001A7148" w:rsidP="00A243BD">
      <w:pPr>
        <w:pStyle w:val="StyleHeading49pt"/>
        <w:rPr>
          <w:color w:val="auto"/>
        </w:rPr>
      </w:pPr>
      <w:bookmarkStart w:id="14" w:name="--1"/>
      <w:bookmarkStart w:id="15" w:name="d306_ru"/>
      <w:bookmarkEnd w:id="14"/>
      <w:bookmarkEnd w:id="15"/>
      <w:r w:rsidRPr="00A243BD">
        <w:rPr>
          <w:color w:val="auto"/>
        </w:rPr>
        <w:t>Круглый стол</w:t>
      </w:r>
    </w:p>
    <w:tbl>
      <w:tblPr>
        <w:tblW w:w="7285" w:type="dxa"/>
        <w:tblInd w:w="-108" w:type="dxa"/>
        <w:tblCellMar>
          <w:left w:w="10" w:type="dxa"/>
          <w:right w:w="10" w:type="dxa"/>
        </w:tblCellMar>
        <w:tblLook w:val="0000"/>
      </w:tblPr>
      <w:tblGrid>
        <w:gridCol w:w="7285"/>
      </w:tblGrid>
      <w:tr w:rsidR="001A7148" w:rsidRPr="00A243BD" w:rsidTr="00D51434">
        <w:tblPrEx>
          <w:tblCellMar>
            <w:top w:w="0" w:type="dxa"/>
            <w:bottom w:w="0" w:type="dxa"/>
          </w:tblCellMar>
        </w:tblPrEx>
        <w:tc>
          <w:tcPr>
            <w:tcW w:w="7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148" w:rsidRPr="00A243BD" w:rsidRDefault="001A7148" w:rsidP="00D51434">
            <w:pPr>
              <w:pStyle w:val="Compact"/>
              <w:rPr>
                <w:sz w:val="18"/>
                <w:lang w:val="ru-RU"/>
              </w:rPr>
            </w:pPr>
            <w:r w:rsidRPr="00A243BD">
              <w:rPr>
                <w:rStyle w:val="StyleCompact9pt1Char"/>
                <w:sz w:val="18"/>
                <w:lang w:val="ru-RU"/>
              </w:rPr>
              <w:t xml:space="preserve">15:00-17:00, 17:30-18:30 </w:t>
            </w:r>
            <w:r w:rsidRPr="00A243BD">
              <w:rPr>
                <w:b/>
                <w:sz w:val="18"/>
                <w:lang w:val="ru-RU"/>
              </w:rPr>
              <w:t>«Человек</w:t>
            </w:r>
            <w:r w:rsidRPr="00A243BD">
              <w:rPr>
                <w:b/>
                <w:sz w:val="18"/>
              </w:rPr>
              <w:t> </w:t>
            </w:r>
            <w:r w:rsidRPr="00A243BD">
              <w:rPr>
                <w:b/>
                <w:sz w:val="18"/>
                <w:lang w:val="ru-RU"/>
              </w:rPr>
              <w:t>в</w:t>
            </w:r>
            <w:r w:rsidRPr="00A243BD">
              <w:rPr>
                <w:b/>
                <w:sz w:val="18"/>
              </w:rPr>
              <w:t> </w:t>
            </w:r>
            <w:r w:rsidRPr="00A243BD">
              <w:rPr>
                <w:b/>
                <w:sz w:val="18"/>
                <w:lang w:val="ru-RU"/>
              </w:rPr>
              <w:t>Арктике»</w:t>
            </w:r>
            <w:r w:rsidRPr="00A243BD">
              <w:rPr>
                <w:rStyle w:val="StyleCompact9pt1Char"/>
                <w:sz w:val="18"/>
                <w:lang w:val="ru-RU"/>
              </w:rPr>
              <w:t xml:space="preserve"> </w:t>
            </w:r>
            <w:hyperlink r:id="rId5" w:history="1">
              <w:r w:rsidRPr="00A243BD">
                <w:rPr>
                  <w:rStyle w:val="Hyperlink"/>
                  <w:i/>
                  <w:color w:val="auto"/>
                  <w:sz w:val="18"/>
                  <w:lang w:val="ru-RU"/>
                </w:rPr>
                <w:t>Взаимоотношения человека с дикими животными при осуществлении деятельности в Арктике</w:t>
              </w:r>
            </w:hyperlink>
          </w:p>
        </w:tc>
      </w:tr>
    </w:tbl>
    <w:p w:rsidR="001A7148" w:rsidRPr="000D538B" w:rsidRDefault="001A7148" w:rsidP="000D538B">
      <w:pPr>
        <w:rPr>
          <w:lang w:val="ru-RU"/>
        </w:rPr>
      </w:pPr>
    </w:p>
    <w:sectPr w:rsidR="001A7148" w:rsidRPr="000D538B" w:rsidSect="000D538B">
      <w:endnotePr>
        <w:numFmt w:val="decimal"/>
      </w:endnotePr>
      <w:pgSz w:w="15840" w:h="12240" w:orient="landscape"/>
      <w:pgMar w:top="397" w:right="397" w:bottom="397" w:left="397" w:header="720" w:footer="720" w:gutter="0"/>
      <w:cols w:num="2" w:space="567" w:equalWidth="0">
        <w:col w:w="7240" w:space="567"/>
        <w:col w:w="72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0C0C"/>
    <w:multiLevelType w:val="hybridMultilevel"/>
    <w:tmpl w:val="FFFFFFFF"/>
    <w:name w:val="Numbered list 5"/>
    <w:lvl w:ilvl="0" w:tplc="B41409FC">
      <w:numFmt w:val="bullet"/>
      <w:lvlText w:val="•"/>
      <w:lvlJc w:val="left"/>
    </w:lvl>
    <w:lvl w:ilvl="1" w:tplc="4948AD9E">
      <w:numFmt w:val="bullet"/>
      <w:lvlText w:val="–"/>
      <w:lvlJc w:val="left"/>
      <w:pPr>
        <w:ind w:left="720"/>
      </w:pPr>
    </w:lvl>
    <w:lvl w:ilvl="2" w:tplc="12D49C70">
      <w:numFmt w:val="bullet"/>
      <w:lvlText w:val="•"/>
      <w:lvlJc w:val="left"/>
      <w:pPr>
        <w:ind w:left="1440"/>
      </w:pPr>
    </w:lvl>
    <w:lvl w:ilvl="3" w:tplc="FE663912">
      <w:numFmt w:val="bullet"/>
      <w:lvlText w:val="–"/>
      <w:lvlJc w:val="left"/>
      <w:pPr>
        <w:ind w:left="2160"/>
      </w:pPr>
    </w:lvl>
    <w:lvl w:ilvl="4" w:tplc="BC964574">
      <w:numFmt w:val="bullet"/>
      <w:lvlText w:val="•"/>
      <w:lvlJc w:val="left"/>
      <w:pPr>
        <w:ind w:left="2880"/>
      </w:pPr>
    </w:lvl>
    <w:lvl w:ilvl="5" w:tplc="E7183D50">
      <w:numFmt w:val="bullet"/>
      <w:lvlText w:val="–"/>
      <w:lvlJc w:val="left"/>
      <w:pPr>
        <w:ind w:left="3600"/>
      </w:pPr>
    </w:lvl>
    <w:lvl w:ilvl="6" w:tplc="B8368102">
      <w:numFmt w:val="bullet"/>
      <w:lvlText w:val="•"/>
      <w:lvlJc w:val="left"/>
      <w:pPr>
        <w:ind w:left="4320"/>
      </w:pPr>
    </w:lvl>
    <w:lvl w:ilvl="7" w:tplc="A384A50C">
      <w:numFmt w:val="decimal"/>
      <w:lvlText w:val=""/>
      <w:lvlJc w:val="left"/>
      <w:rPr>
        <w:rFonts w:cs="Times New Roman"/>
      </w:rPr>
    </w:lvl>
    <w:lvl w:ilvl="8" w:tplc="3260E3F0">
      <w:numFmt w:val="decimal"/>
      <w:lvlText w:val=""/>
      <w:lvlJc w:val="left"/>
      <w:rPr>
        <w:rFonts w:cs="Times New Roman"/>
      </w:rPr>
    </w:lvl>
  </w:abstractNum>
  <w:abstractNum w:abstractNumId="1">
    <w:nsid w:val="1938228D"/>
    <w:multiLevelType w:val="singleLevel"/>
    <w:tmpl w:val="FFFFFFFF"/>
    <w:name w:val="Bullet 13"/>
    <w:lvl w:ilvl="0">
      <w:numFmt w:val="bullet"/>
      <w:lvlText w:val="–"/>
      <w:lvlJc w:val="left"/>
      <w:pPr>
        <w:tabs>
          <w:tab w:val="num" w:pos="0"/>
        </w:tabs>
      </w:pPr>
    </w:lvl>
  </w:abstractNum>
  <w:abstractNum w:abstractNumId="2">
    <w:nsid w:val="2A80200D"/>
    <w:multiLevelType w:val="hybridMultilevel"/>
    <w:tmpl w:val="FFFFFFFF"/>
    <w:name w:val="Numbered list 2"/>
    <w:lvl w:ilvl="0" w:tplc="71FAF05E">
      <w:numFmt w:val="bullet"/>
      <w:lvlText w:val="•"/>
      <w:lvlJc w:val="left"/>
    </w:lvl>
    <w:lvl w:ilvl="1" w:tplc="06C29614">
      <w:numFmt w:val="bullet"/>
      <w:lvlText w:val="–"/>
      <w:lvlJc w:val="left"/>
      <w:pPr>
        <w:ind w:left="720"/>
      </w:pPr>
    </w:lvl>
    <w:lvl w:ilvl="2" w:tplc="1200D4E0">
      <w:numFmt w:val="bullet"/>
      <w:lvlText w:val="•"/>
      <w:lvlJc w:val="left"/>
      <w:pPr>
        <w:ind w:left="1440"/>
      </w:pPr>
    </w:lvl>
    <w:lvl w:ilvl="3" w:tplc="54BC27E2">
      <w:numFmt w:val="bullet"/>
      <w:lvlText w:val="–"/>
      <w:lvlJc w:val="left"/>
      <w:pPr>
        <w:ind w:left="2160"/>
      </w:pPr>
    </w:lvl>
    <w:lvl w:ilvl="4" w:tplc="65CA7584">
      <w:numFmt w:val="bullet"/>
      <w:lvlText w:val="•"/>
      <w:lvlJc w:val="left"/>
      <w:pPr>
        <w:ind w:left="2880"/>
      </w:pPr>
    </w:lvl>
    <w:lvl w:ilvl="5" w:tplc="EAC2D766">
      <w:numFmt w:val="bullet"/>
      <w:lvlText w:val="–"/>
      <w:lvlJc w:val="left"/>
      <w:pPr>
        <w:ind w:left="3600"/>
      </w:pPr>
    </w:lvl>
    <w:lvl w:ilvl="6" w:tplc="204C625E">
      <w:numFmt w:val="bullet"/>
      <w:lvlText w:val="•"/>
      <w:lvlJc w:val="left"/>
      <w:pPr>
        <w:ind w:left="4320"/>
      </w:pPr>
    </w:lvl>
    <w:lvl w:ilvl="7" w:tplc="282473CC">
      <w:numFmt w:val="decimal"/>
      <w:lvlText w:val=""/>
      <w:lvlJc w:val="left"/>
      <w:rPr>
        <w:rFonts w:cs="Times New Roman"/>
      </w:rPr>
    </w:lvl>
    <w:lvl w:ilvl="8" w:tplc="F90E325C">
      <w:numFmt w:val="decimal"/>
      <w:lvlText w:val=""/>
      <w:lvlJc w:val="left"/>
      <w:rPr>
        <w:rFonts w:cs="Times New Roman"/>
      </w:rPr>
    </w:lvl>
  </w:abstractNum>
  <w:abstractNum w:abstractNumId="3">
    <w:nsid w:val="2BA4707D"/>
    <w:multiLevelType w:val="hybridMultilevel"/>
    <w:tmpl w:val="FFFFFFFF"/>
    <w:name w:val="Numbered list 8"/>
    <w:lvl w:ilvl="0" w:tplc="97E80B66">
      <w:numFmt w:val="bullet"/>
      <w:lvlText w:val=" "/>
      <w:lvlJc w:val="left"/>
    </w:lvl>
    <w:lvl w:ilvl="1" w:tplc="A99EC382">
      <w:numFmt w:val="bullet"/>
      <w:lvlText w:val=" "/>
      <w:lvlJc w:val="left"/>
      <w:pPr>
        <w:ind w:left="720"/>
      </w:pPr>
    </w:lvl>
    <w:lvl w:ilvl="2" w:tplc="E8E2ED88">
      <w:numFmt w:val="bullet"/>
      <w:lvlText w:val=" "/>
      <w:lvlJc w:val="left"/>
      <w:pPr>
        <w:ind w:left="1440"/>
      </w:pPr>
    </w:lvl>
    <w:lvl w:ilvl="3" w:tplc="2E82A5C2">
      <w:numFmt w:val="bullet"/>
      <w:lvlText w:val=" "/>
      <w:lvlJc w:val="left"/>
      <w:pPr>
        <w:ind w:left="2160"/>
      </w:pPr>
    </w:lvl>
    <w:lvl w:ilvl="4" w:tplc="7B444C02">
      <w:numFmt w:val="bullet"/>
      <w:lvlText w:val=" "/>
      <w:lvlJc w:val="left"/>
      <w:pPr>
        <w:ind w:left="2880"/>
      </w:pPr>
    </w:lvl>
    <w:lvl w:ilvl="5" w:tplc="60064472">
      <w:numFmt w:val="bullet"/>
      <w:lvlText w:val=" "/>
      <w:lvlJc w:val="left"/>
      <w:pPr>
        <w:ind w:left="3600"/>
      </w:pPr>
    </w:lvl>
    <w:lvl w:ilvl="6" w:tplc="47223E82">
      <w:numFmt w:val="bullet"/>
      <w:lvlText w:val=" "/>
      <w:lvlJc w:val="left"/>
      <w:pPr>
        <w:ind w:left="4320"/>
      </w:pPr>
    </w:lvl>
    <w:lvl w:ilvl="7" w:tplc="6D6C5E3E">
      <w:numFmt w:val="decimal"/>
      <w:lvlText w:val=""/>
      <w:lvlJc w:val="left"/>
      <w:rPr>
        <w:rFonts w:cs="Times New Roman"/>
      </w:rPr>
    </w:lvl>
    <w:lvl w:ilvl="8" w:tplc="CFF4626C">
      <w:numFmt w:val="decimal"/>
      <w:lvlText w:val=""/>
      <w:lvlJc w:val="left"/>
      <w:rPr>
        <w:rFonts w:cs="Times New Roman"/>
      </w:rPr>
    </w:lvl>
  </w:abstractNum>
  <w:abstractNum w:abstractNumId="4">
    <w:nsid w:val="2CF903D1"/>
    <w:multiLevelType w:val="singleLevel"/>
    <w:tmpl w:val="FFFFFFFF"/>
    <w:name w:val="Bullet 12"/>
    <w:lvl w:ilvl="0">
      <w:numFmt w:val="bullet"/>
      <w:lvlText w:val="•"/>
      <w:lvlJc w:val="left"/>
      <w:pPr>
        <w:tabs>
          <w:tab w:val="num" w:pos="0"/>
        </w:tabs>
      </w:pPr>
    </w:lvl>
  </w:abstractNum>
  <w:abstractNum w:abstractNumId="5">
    <w:nsid w:val="2FDB2CC0"/>
    <w:multiLevelType w:val="hybridMultilevel"/>
    <w:tmpl w:val="FFFFFFFF"/>
    <w:name w:val="Numbered list 4"/>
    <w:lvl w:ilvl="0" w:tplc="1A7A26A2">
      <w:numFmt w:val="bullet"/>
      <w:lvlText w:val=" "/>
      <w:lvlJc w:val="left"/>
    </w:lvl>
    <w:lvl w:ilvl="1" w:tplc="9B9C1EB0">
      <w:numFmt w:val="bullet"/>
      <w:lvlText w:val=" "/>
      <w:lvlJc w:val="left"/>
      <w:pPr>
        <w:ind w:left="720"/>
      </w:pPr>
    </w:lvl>
    <w:lvl w:ilvl="2" w:tplc="C19ADDBA">
      <w:numFmt w:val="bullet"/>
      <w:lvlText w:val=" "/>
      <w:lvlJc w:val="left"/>
      <w:pPr>
        <w:ind w:left="1440"/>
      </w:pPr>
    </w:lvl>
    <w:lvl w:ilvl="3" w:tplc="B9405726">
      <w:numFmt w:val="bullet"/>
      <w:lvlText w:val=" "/>
      <w:lvlJc w:val="left"/>
      <w:pPr>
        <w:ind w:left="2160"/>
      </w:pPr>
    </w:lvl>
    <w:lvl w:ilvl="4" w:tplc="BDA85F9A">
      <w:numFmt w:val="bullet"/>
      <w:lvlText w:val=" "/>
      <w:lvlJc w:val="left"/>
      <w:pPr>
        <w:ind w:left="2880"/>
      </w:pPr>
    </w:lvl>
    <w:lvl w:ilvl="5" w:tplc="FD042B9C">
      <w:numFmt w:val="bullet"/>
      <w:lvlText w:val=" "/>
      <w:lvlJc w:val="left"/>
      <w:pPr>
        <w:ind w:left="3600"/>
      </w:pPr>
    </w:lvl>
    <w:lvl w:ilvl="6" w:tplc="5F12C7C6">
      <w:numFmt w:val="bullet"/>
      <w:lvlText w:val=" "/>
      <w:lvlJc w:val="left"/>
      <w:pPr>
        <w:ind w:left="4320"/>
      </w:pPr>
    </w:lvl>
    <w:lvl w:ilvl="7" w:tplc="ADD441A4">
      <w:numFmt w:val="decimal"/>
      <w:lvlText w:val=""/>
      <w:lvlJc w:val="left"/>
      <w:rPr>
        <w:rFonts w:cs="Times New Roman"/>
      </w:rPr>
    </w:lvl>
    <w:lvl w:ilvl="8" w:tplc="AAF89336">
      <w:numFmt w:val="decimal"/>
      <w:lvlText w:val=""/>
      <w:lvlJc w:val="left"/>
      <w:rPr>
        <w:rFonts w:cs="Times New Roman"/>
      </w:rPr>
    </w:lvl>
  </w:abstractNum>
  <w:abstractNum w:abstractNumId="6">
    <w:nsid w:val="30916755"/>
    <w:multiLevelType w:val="hybridMultilevel"/>
    <w:tmpl w:val="FFFFFFFF"/>
    <w:name w:val="Numbered list 3"/>
    <w:lvl w:ilvl="0" w:tplc="F656C1BE">
      <w:numFmt w:val="bullet"/>
      <w:lvlText w:val=" "/>
      <w:lvlJc w:val="left"/>
    </w:lvl>
    <w:lvl w:ilvl="1" w:tplc="41DAB2EE">
      <w:numFmt w:val="bullet"/>
      <w:lvlText w:val=" "/>
      <w:lvlJc w:val="left"/>
      <w:pPr>
        <w:ind w:left="720"/>
      </w:pPr>
    </w:lvl>
    <w:lvl w:ilvl="2" w:tplc="D004B764">
      <w:numFmt w:val="bullet"/>
      <w:lvlText w:val=" "/>
      <w:lvlJc w:val="left"/>
      <w:pPr>
        <w:ind w:left="1440"/>
      </w:pPr>
    </w:lvl>
    <w:lvl w:ilvl="3" w:tplc="E9EA7344">
      <w:numFmt w:val="bullet"/>
      <w:lvlText w:val=" "/>
      <w:lvlJc w:val="left"/>
      <w:pPr>
        <w:ind w:left="2160"/>
      </w:pPr>
    </w:lvl>
    <w:lvl w:ilvl="4" w:tplc="74206DA6">
      <w:numFmt w:val="bullet"/>
      <w:lvlText w:val=" "/>
      <w:lvlJc w:val="left"/>
      <w:pPr>
        <w:ind w:left="2880"/>
      </w:pPr>
    </w:lvl>
    <w:lvl w:ilvl="5" w:tplc="ED9E888A">
      <w:numFmt w:val="bullet"/>
      <w:lvlText w:val=" "/>
      <w:lvlJc w:val="left"/>
      <w:pPr>
        <w:ind w:left="3600"/>
      </w:pPr>
    </w:lvl>
    <w:lvl w:ilvl="6" w:tplc="7B2CC72E">
      <w:numFmt w:val="bullet"/>
      <w:lvlText w:val=" "/>
      <w:lvlJc w:val="left"/>
      <w:pPr>
        <w:ind w:left="4320"/>
      </w:pPr>
    </w:lvl>
    <w:lvl w:ilvl="7" w:tplc="BF465A7C">
      <w:numFmt w:val="decimal"/>
      <w:lvlText w:val=""/>
      <w:lvlJc w:val="left"/>
      <w:rPr>
        <w:rFonts w:cs="Times New Roman"/>
      </w:rPr>
    </w:lvl>
    <w:lvl w:ilvl="8" w:tplc="A092A8F6">
      <w:numFmt w:val="decimal"/>
      <w:lvlText w:val=""/>
      <w:lvlJc w:val="left"/>
      <w:rPr>
        <w:rFonts w:cs="Times New Roman"/>
      </w:rPr>
    </w:lvl>
  </w:abstractNum>
  <w:abstractNum w:abstractNumId="7">
    <w:nsid w:val="34212668"/>
    <w:multiLevelType w:val="hybridMultilevel"/>
    <w:tmpl w:val="FFFFFFFF"/>
    <w:name w:val="Numbered list 9"/>
    <w:lvl w:ilvl="0" w:tplc="21B219A2">
      <w:numFmt w:val="bullet"/>
      <w:lvlText w:val="•"/>
      <w:lvlJc w:val="left"/>
    </w:lvl>
    <w:lvl w:ilvl="1" w:tplc="9D206408">
      <w:numFmt w:val="bullet"/>
      <w:lvlText w:val="–"/>
      <w:lvlJc w:val="left"/>
      <w:pPr>
        <w:ind w:left="720"/>
      </w:pPr>
    </w:lvl>
    <w:lvl w:ilvl="2" w:tplc="212AA546">
      <w:numFmt w:val="bullet"/>
      <w:lvlText w:val="•"/>
      <w:lvlJc w:val="left"/>
      <w:pPr>
        <w:ind w:left="1440"/>
      </w:pPr>
    </w:lvl>
    <w:lvl w:ilvl="3" w:tplc="F91AF28E">
      <w:numFmt w:val="bullet"/>
      <w:lvlText w:val="–"/>
      <w:lvlJc w:val="left"/>
      <w:pPr>
        <w:ind w:left="2160"/>
      </w:pPr>
    </w:lvl>
    <w:lvl w:ilvl="4" w:tplc="F8322C3E">
      <w:numFmt w:val="bullet"/>
      <w:lvlText w:val="•"/>
      <w:lvlJc w:val="left"/>
      <w:pPr>
        <w:ind w:left="2880"/>
      </w:pPr>
    </w:lvl>
    <w:lvl w:ilvl="5" w:tplc="B3C29DDA">
      <w:numFmt w:val="bullet"/>
      <w:lvlText w:val="–"/>
      <w:lvlJc w:val="left"/>
      <w:pPr>
        <w:ind w:left="3600"/>
      </w:pPr>
    </w:lvl>
    <w:lvl w:ilvl="6" w:tplc="5D9A57DA">
      <w:numFmt w:val="bullet"/>
      <w:lvlText w:val="•"/>
      <w:lvlJc w:val="left"/>
      <w:pPr>
        <w:ind w:left="4320"/>
      </w:pPr>
    </w:lvl>
    <w:lvl w:ilvl="7" w:tplc="BD82DB36">
      <w:numFmt w:val="decimal"/>
      <w:lvlText w:val=""/>
      <w:lvlJc w:val="left"/>
      <w:rPr>
        <w:rFonts w:cs="Times New Roman"/>
      </w:rPr>
    </w:lvl>
    <w:lvl w:ilvl="8" w:tplc="42CCF7A8">
      <w:numFmt w:val="decimal"/>
      <w:lvlText w:val=""/>
      <w:lvlJc w:val="left"/>
      <w:rPr>
        <w:rFonts w:cs="Times New Roman"/>
      </w:rPr>
    </w:lvl>
  </w:abstractNum>
  <w:abstractNum w:abstractNumId="8">
    <w:nsid w:val="415D5E6E"/>
    <w:multiLevelType w:val="hybridMultilevel"/>
    <w:tmpl w:val="FFFFFFFF"/>
    <w:name w:val="Numbered list 1"/>
    <w:lvl w:ilvl="0" w:tplc="B8F299E2">
      <w:numFmt w:val="bullet"/>
      <w:lvlText w:val=" "/>
      <w:lvlJc w:val="left"/>
    </w:lvl>
    <w:lvl w:ilvl="1" w:tplc="DF46009A">
      <w:numFmt w:val="bullet"/>
      <w:lvlText w:val=" "/>
      <w:lvlJc w:val="left"/>
      <w:pPr>
        <w:ind w:left="720"/>
      </w:pPr>
    </w:lvl>
    <w:lvl w:ilvl="2" w:tplc="9388754C">
      <w:numFmt w:val="bullet"/>
      <w:lvlText w:val=" "/>
      <w:lvlJc w:val="left"/>
      <w:pPr>
        <w:ind w:left="1440"/>
      </w:pPr>
    </w:lvl>
    <w:lvl w:ilvl="3" w:tplc="3F6EDEA4">
      <w:numFmt w:val="bullet"/>
      <w:lvlText w:val=" "/>
      <w:lvlJc w:val="left"/>
      <w:pPr>
        <w:ind w:left="2160"/>
      </w:pPr>
    </w:lvl>
    <w:lvl w:ilvl="4" w:tplc="F83251F8">
      <w:numFmt w:val="bullet"/>
      <w:lvlText w:val=" "/>
      <w:lvlJc w:val="left"/>
      <w:pPr>
        <w:ind w:left="2880"/>
      </w:pPr>
    </w:lvl>
    <w:lvl w:ilvl="5" w:tplc="31F04054">
      <w:numFmt w:val="bullet"/>
      <w:lvlText w:val=" "/>
      <w:lvlJc w:val="left"/>
      <w:pPr>
        <w:ind w:left="3600"/>
      </w:pPr>
    </w:lvl>
    <w:lvl w:ilvl="6" w:tplc="5F4AFC7A">
      <w:numFmt w:val="bullet"/>
      <w:lvlText w:val=" "/>
      <w:lvlJc w:val="left"/>
      <w:pPr>
        <w:ind w:left="4320"/>
      </w:pPr>
    </w:lvl>
    <w:lvl w:ilvl="7" w:tplc="876CDA64">
      <w:numFmt w:val="decimal"/>
      <w:lvlText w:val=""/>
      <w:lvlJc w:val="left"/>
      <w:rPr>
        <w:rFonts w:cs="Times New Roman"/>
      </w:rPr>
    </w:lvl>
    <w:lvl w:ilvl="8" w:tplc="DB82A3E0">
      <w:numFmt w:val="decimal"/>
      <w:lvlText w:val=""/>
      <w:lvlJc w:val="left"/>
      <w:rPr>
        <w:rFonts w:cs="Times New Roman"/>
      </w:rPr>
    </w:lvl>
  </w:abstractNum>
  <w:abstractNum w:abstractNumId="9">
    <w:nsid w:val="545743F9"/>
    <w:multiLevelType w:val="singleLevel"/>
    <w:tmpl w:val="FFFFFFFF"/>
    <w:name w:val="Bullet 10"/>
    <w:lvl w:ilvl="0">
      <w:numFmt w:val="bullet"/>
      <w:lvlText w:val=" "/>
      <w:lvlJc w:val="left"/>
      <w:pPr>
        <w:tabs>
          <w:tab w:val="num" w:pos="0"/>
        </w:tabs>
      </w:pPr>
    </w:lvl>
  </w:abstractNum>
  <w:abstractNum w:abstractNumId="10">
    <w:nsid w:val="673F3356"/>
    <w:multiLevelType w:val="singleLevel"/>
    <w:tmpl w:val="FFFFFFFF"/>
    <w:name w:val="Bullet 11"/>
    <w:lvl w:ilvl="0">
      <w:numFmt w:val="decimal"/>
      <w:lvlText w:val="%1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>
    <w:nsid w:val="67CC5360"/>
    <w:multiLevelType w:val="hybridMultilevel"/>
    <w:tmpl w:val="FFFFFFFF"/>
    <w:name w:val="Numbered list 7"/>
    <w:lvl w:ilvl="0" w:tplc="9F68CE30">
      <w:numFmt w:val="bullet"/>
      <w:lvlText w:val="•"/>
      <w:lvlJc w:val="left"/>
    </w:lvl>
    <w:lvl w:ilvl="1" w:tplc="8592DB64">
      <w:numFmt w:val="bullet"/>
      <w:lvlText w:val="–"/>
      <w:lvlJc w:val="left"/>
      <w:pPr>
        <w:ind w:left="720"/>
      </w:pPr>
    </w:lvl>
    <w:lvl w:ilvl="2" w:tplc="1EE6C3C6">
      <w:numFmt w:val="bullet"/>
      <w:lvlText w:val="•"/>
      <w:lvlJc w:val="left"/>
      <w:pPr>
        <w:ind w:left="1440"/>
      </w:pPr>
    </w:lvl>
    <w:lvl w:ilvl="3" w:tplc="207208C6">
      <w:numFmt w:val="bullet"/>
      <w:lvlText w:val="–"/>
      <w:lvlJc w:val="left"/>
      <w:pPr>
        <w:ind w:left="2160"/>
      </w:pPr>
    </w:lvl>
    <w:lvl w:ilvl="4" w:tplc="D0246E24">
      <w:numFmt w:val="bullet"/>
      <w:lvlText w:val="•"/>
      <w:lvlJc w:val="left"/>
      <w:pPr>
        <w:ind w:left="2880"/>
      </w:pPr>
    </w:lvl>
    <w:lvl w:ilvl="5" w:tplc="F150089E">
      <w:numFmt w:val="bullet"/>
      <w:lvlText w:val="–"/>
      <w:lvlJc w:val="left"/>
      <w:pPr>
        <w:ind w:left="3600"/>
      </w:pPr>
    </w:lvl>
    <w:lvl w:ilvl="6" w:tplc="DD92B2B0">
      <w:numFmt w:val="bullet"/>
      <w:lvlText w:val="•"/>
      <w:lvlJc w:val="left"/>
      <w:pPr>
        <w:ind w:left="4320"/>
      </w:pPr>
    </w:lvl>
    <w:lvl w:ilvl="7" w:tplc="7BC6F308">
      <w:numFmt w:val="decimal"/>
      <w:lvlText w:val=""/>
      <w:lvlJc w:val="left"/>
      <w:rPr>
        <w:rFonts w:cs="Times New Roman"/>
      </w:rPr>
    </w:lvl>
    <w:lvl w:ilvl="8" w:tplc="1F18534E">
      <w:numFmt w:val="decimal"/>
      <w:lvlText w:val=""/>
      <w:lvlJc w:val="left"/>
      <w:rPr>
        <w:rFonts w:cs="Times New Roman"/>
      </w:rPr>
    </w:lvl>
  </w:abstractNum>
  <w:abstractNum w:abstractNumId="12">
    <w:nsid w:val="75DB19FC"/>
    <w:multiLevelType w:val="hybridMultilevel"/>
    <w:tmpl w:val="FFFFFFFF"/>
    <w:name w:val="Numbered list 6"/>
    <w:lvl w:ilvl="0" w:tplc="25E89CE8">
      <w:numFmt w:val="bullet"/>
      <w:lvlText w:val=" "/>
      <w:lvlJc w:val="left"/>
    </w:lvl>
    <w:lvl w:ilvl="1" w:tplc="013EF934">
      <w:numFmt w:val="bullet"/>
      <w:lvlText w:val=" "/>
      <w:lvlJc w:val="left"/>
      <w:pPr>
        <w:ind w:left="720"/>
      </w:pPr>
    </w:lvl>
    <w:lvl w:ilvl="2" w:tplc="F5DCA99A">
      <w:numFmt w:val="bullet"/>
      <w:lvlText w:val=" "/>
      <w:lvlJc w:val="left"/>
      <w:pPr>
        <w:ind w:left="1440"/>
      </w:pPr>
    </w:lvl>
    <w:lvl w:ilvl="3" w:tplc="11A8B8A8">
      <w:numFmt w:val="bullet"/>
      <w:lvlText w:val=" "/>
      <w:lvlJc w:val="left"/>
      <w:pPr>
        <w:ind w:left="2160"/>
      </w:pPr>
    </w:lvl>
    <w:lvl w:ilvl="4" w:tplc="BCA6B5C2">
      <w:numFmt w:val="bullet"/>
      <w:lvlText w:val=" "/>
      <w:lvlJc w:val="left"/>
      <w:pPr>
        <w:ind w:left="2880"/>
      </w:pPr>
    </w:lvl>
    <w:lvl w:ilvl="5" w:tplc="77D83828">
      <w:numFmt w:val="bullet"/>
      <w:lvlText w:val=" "/>
      <w:lvlJc w:val="left"/>
      <w:pPr>
        <w:ind w:left="3600"/>
      </w:pPr>
    </w:lvl>
    <w:lvl w:ilvl="6" w:tplc="B7C22C8E">
      <w:numFmt w:val="bullet"/>
      <w:lvlText w:val=" "/>
      <w:lvlJc w:val="left"/>
      <w:pPr>
        <w:ind w:left="4320"/>
      </w:pPr>
    </w:lvl>
    <w:lvl w:ilvl="7" w:tplc="A0986366">
      <w:numFmt w:val="decimal"/>
      <w:lvlText w:val=""/>
      <w:lvlJc w:val="left"/>
      <w:rPr>
        <w:rFonts w:cs="Times New Roman"/>
      </w:rPr>
    </w:lvl>
    <w:lvl w:ilvl="8" w:tplc="C8FAD714">
      <w:numFmt w:val="decimal"/>
      <w:lvlText w:val=""/>
      <w:lvlJc w:val="left"/>
      <w:rPr>
        <w:rFonts w:cs="Times New Roman"/>
      </w:rPr>
    </w:lvl>
  </w:abstractNum>
  <w:abstractNum w:abstractNumId="13">
    <w:nsid w:val="765E4F8F"/>
    <w:multiLevelType w:val="hybridMultilevel"/>
    <w:tmpl w:val="FFFFFFFF"/>
    <w:lvl w:ilvl="0" w:tplc="BEF0A7C6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CA4D34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E50A35C2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3" w:tplc="DC54004A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4" w:tplc="8724FE54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 w:tplc="77F0970E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 w:tplc="6D8859EE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7" w:tplc="5A1C458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8" w:tplc="C6DC96FA">
      <w:numFmt w:val="none"/>
      <w:lvlText w:val="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360"/>
  <w:drawingGridVerticalSpacing w:val="360"/>
  <w:characterSpacingControl w:val="doNotCompress"/>
  <w:endnotePr>
    <w:numFmt w:val="decimal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13A3"/>
    <w:rsid w:val="000D538B"/>
    <w:rsid w:val="001A7148"/>
    <w:rsid w:val="002F2895"/>
    <w:rsid w:val="00986481"/>
    <w:rsid w:val="00A243BD"/>
    <w:rsid w:val="00C213A3"/>
    <w:rsid w:val="00C77317"/>
    <w:rsid w:val="00D5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213A3"/>
    <w:pPr>
      <w:spacing w:after="200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21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C21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C213A3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C213A3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C213A3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C213A3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213A3"/>
    <w:rPr>
      <w:rFonts w:ascii="Cambria" w:hAnsi="Cambria" w:cs="Times New Roman"/>
      <w:b/>
      <w:kern w:val="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C213A3"/>
    <w:rPr>
      <w:rFonts w:ascii="Cambria" w:hAnsi="Cambria" w:cs="Times New Roman"/>
      <w:b/>
      <w:i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C213A3"/>
    <w:rPr>
      <w:rFonts w:ascii="Cambria" w:hAnsi="Cambria" w:cs="Times New Roman"/>
      <w:b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C213A3"/>
    <w:rPr>
      <w:rFonts w:ascii="Calibri" w:hAnsi="Calibri" w:cs="Times New Roman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C213A3"/>
    <w:rPr>
      <w:rFonts w:ascii="Calibri" w:hAnsi="Calibri" w:cs="Times New Roman"/>
      <w:b/>
      <w:i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C213A3"/>
    <w:rPr>
      <w:rFonts w:ascii="Calibri" w:hAnsi="Calibri" w:cs="Times New Roman"/>
      <w:b/>
      <w:lang w:val="en-US"/>
    </w:rPr>
  </w:style>
  <w:style w:type="paragraph" w:styleId="BodyText">
    <w:name w:val="Body Text"/>
    <w:basedOn w:val="Normal"/>
    <w:link w:val="BodyTextChar1"/>
    <w:uiPriority w:val="99"/>
    <w:rsid w:val="00C213A3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rsid w:val="00C213A3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C213A3"/>
  </w:style>
  <w:style w:type="paragraph" w:customStyle="1" w:styleId="Compact">
    <w:name w:val="Compact"/>
    <w:basedOn w:val="BodyText"/>
    <w:link w:val="CompactChar"/>
    <w:uiPriority w:val="99"/>
    <w:rsid w:val="00C213A3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C213A3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C213A3"/>
    <w:rPr>
      <w:rFonts w:ascii="Cambria" w:hAnsi="Cambria" w:cs="Times New Roman"/>
      <w:b/>
      <w:kern w:val="1"/>
      <w:sz w:val="32"/>
      <w:szCs w:val="32"/>
      <w:lang w:val="en-US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213A3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rsid w:val="00C213A3"/>
    <w:rPr>
      <w:rFonts w:ascii="Cambria" w:hAnsi="Cambria" w:cs="Times New Roman"/>
      <w:sz w:val="24"/>
      <w:szCs w:val="24"/>
      <w:lang w:val="en-US"/>
    </w:rPr>
  </w:style>
  <w:style w:type="paragraph" w:customStyle="1" w:styleId="Author">
    <w:name w:val="Author"/>
    <w:next w:val="BodyText"/>
    <w:uiPriority w:val="99"/>
    <w:rsid w:val="00C213A3"/>
    <w:pPr>
      <w:keepNext/>
      <w:keepLines/>
      <w:spacing w:after="200"/>
      <w:jc w:val="center"/>
    </w:pPr>
    <w:rPr>
      <w:sz w:val="24"/>
      <w:szCs w:val="24"/>
      <w:lang w:val="en-US" w:eastAsia="zh-CN"/>
    </w:rPr>
  </w:style>
  <w:style w:type="paragraph" w:styleId="Date">
    <w:name w:val="Date"/>
    <w:basedOn w:val="Normal"/>
    <w:next w:val="BodyText"/>
    <w:link w:val="DateChar"/>
    <w:uiPriority w:val="99"/>
    <w:rsid w:val="00C213A3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C213A3"/>
    <w:rPr>
      <w:rFonts w:cs="Times New Roman"/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uiPriority w:val="99"/>
    <w:rsid w:val="00C213A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C213A3"/>
  </w:style>
  <w:style w:type="paragraph" w:styleId="BlockText">
    <w:name w:val="Block Text"/>
    <w:basedOn w:val="BodyText"/>
    <w:next w:val="BodyText"/>
    <w:uiPriority w:val="99"/>
    <w:rsid w:val="00C213A3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C213A3"/>
  </w:style>
  <w:style w:type="character" w:customStyle="1" w:styleId="FootnoteTextChar">
    <w:name w:val="Footnote Text Char"/>
    <w:basedOn w:val="DefaultParagraphFont"/>
    <w:link w:val="FootnoteText"/>
    <w:uiPriority w:val="99"/>
    <w:rsid w:val="00C213A3"/>
    <w:rPr>
      <w:rFonts w:cs="Times New Roman"/>
      <w:sz w:val="20"/>
      <w:szCs w:val="20"/>
      <w:lang w:val="en-US"/>
    </w:rPr>
  </w:style>
  <w:style w:type="paragraph" w:customStyle="1" w:styleId="DefinitionTerm">
    <w:name w:val="Definition Term"/>
    <w:basedOn w:val="Normal"/>
    <w:next w:val="Definition"/>
    <w:uiPriority w:val="99"/>
    <w:rsid w:val="00C213A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C213A3"/>
  </w:style>
  <w:style w:type="paragraph" w:styleId="Caption">
    <w:name w:val="caption"/>
    <w:basedOn w:val="Normal"/>
    <w:uiPriority w:val="99"/>
    <w:qFormat/>
    <w:rsid w:val="00C213A3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C213A3"/>
    <w:pPr>
      <w:keepNext/>
    </w:pPr>
  </w:style>
  <w:style w:type="paragraph" w:customStyle="1" w:styleId="ImageCaption">
    <w:name w:val="Image Caption"/>
    <w:basedOn w:val="Caption"/>
    <w:uiPriority w:val="99"/>
    <w:rsid w:val="00C213A3"/>
  </w:style>
  <w:style w:type="paragraph" w:customStyle="1" w:styleId="Figure">
    <w:name w:val="Figure"/>
    <w:basedOn w:val="Normal"/>
    <w:uiPriority w:val="99"/>
    <w:rsid w:val="00C213A3"/>
  </w:style>
  <w:style w:type="paragraph" w:customStyle="1" w:styleId="FigurewithCaption">
    <w:name w:val="Figure with Caption"/>
    <w:basedOn w:val="Figure"/>
    <w:uiPriority w:val="99"/>
    <w:rsid w:val="00C213A3"/>
    <w:pPr>
      <w:keepNext/>
    </w:pPr>
  </w:style>
  <w:style w:type="paragraph" w:styleId="TOCHeading">
    <w:name w:val="TOC Heading"/>
    <w:basedOn w:val="Heading1"/>
    <w:next w:val="BodyText"/>
    <w:uiPriority w:val="99"/>
    <w:qFormat/>
    <w:rsid w:val="00C213A3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uiPriority w:val="99"/>
    <w:rsid w:val="00C213A3"/>
    <w:pPr>
      <w:shd w:val="solid" w:color="F8F8F8" w:fill="auto"/>
    </w:pPr>
  </w:style>
  <w:style w:type="paragraph" w:styleId="Header">
    <w:name w:val="header"/>
    <w:basedOn w:val="Normal"/>
    <w:link w:val="HeaderChar"/>
    <w:uiPriority w:val="99"/>
    <w:rsid w:val="00C21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A3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21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A3"/>
    <w:rPr>
      <w:rFonts w:cs="Times New Roman"/>
      <w:sz w:val="24"/>
      <w:szCs w:val="24"/>
      <w:lang w:val="en-US"/>
    </w:rPr>
  </w:style>
  <w:style w:type="paragraph" w:customStyle="1" w:styleId="StyleTitle11pt">
    <w:name w:val="Style Title + 11 pt"/>
    <w:basedOn w:val="Title"/>
    <w:uiPriority w:val="99"/>
    <w:rsid w:val="00C213A3"/>
    <w:pPr>
      <w:spacing w:before="0" w:after="0"/>
    </w:pPr>
    <w:rPr>
      <w:sz w:val="22"/>
    </w:rPr>
  </w:style>
  <w:style w:type="paragraph" w:customStyle="1" w:styleId="StyleHeading48pt">
    <w:name w:val="Style Heading 4 + 8 pt"/>
    <w:basedOn w:val="Heading4"/>
    <w:uiPriority w:val="99"/>
    <w:rsid w:val="00C213A3"/>
    <w:pPr>
      <w:spacing w:before="60"/>
    </w:pPr>
    <w:rPr>
      <w:sz w:val="18"/>
    </w:rPr>
  </w:style>
  <w:style w:type="paragraph" w:customStyle="1" w:styleId="StyleHeading310pt">
    <w:name w:val="Style Heading 3 + 10 pt"/>
    <w:basedOn w:val="Heading3"/>
    <w:uiPriority w:val="99"/>
    <w:rsid w:val="00C213A3"/>
    <w:pPr>
      <w:spacing w:before="60"/>
    </w:pPr>
    <w:rPr>
      <w:sz w:val="20"/>
    </w:rPr>
  </w:style>
  <w:style w:type="paragraph" w:customStyle="1" w:styleId="StyleCompact9pt">
    <w:name w:val="Style Compact + 9 pt"/>
    <w:basedOn w:val="Compact"/>
    <w:uiPriority w:val="99"/>
    <w:rsid w:val="00C213A3"/>
    <w:pPr>
      <w:spacing w:before="20" w:after="20"/>
    </w:pPr>
    <w:rPr>
      <w:sz w:val="19"/>
    </w:rPr>
  </w:style>
  <w:style w:type="paragraph" w:customStyle="1" w:styleId="StyleHeading311ptAuto">
    <w:name w:val="Style Heading 3 + 11 pt Auto"/>
    <w:basedOn w:val="Heading3"/>
    <w:uiPriority w:val="99"/>
    <w:rsid w:val="00C213A3"/>
    <w:pPr>
      <w:spacing w:before="60"/>
    </w:pPr>
    <w:rPr>
      <w:color w:val="auto"/>
      <w:sz w:val="22"/>
    </w:rPr>
  </w:style>
  <w:style w:type="paragraph" w:customStyle="1" w:styleId="StyleHeading310ptAuto">
    <w:name w:val="Style Heading 3 + 10 pt Auto"/>
    <w:basedOn w:val="Heading3"/>
    <w:uiPriority w:val="99"/>
    <w:rsid w:val="00C213A3"/>
    <w:pPr>
      <w:spacing w:before="20" w:after="20"/>
    </w:pPr>
    <w:rPr>
      <w:color w:val="auto"/>
      <w:sz w:val="20"/>
    </w:rPr>
  </w:style>
  <w:style w:type="paragraph" w:customStyle="1" w:styleId="StyleHeading49ptAuto">
    <w:name w:val="Style Heading 4 + 9 pt Auto"/>
    <w:basedOn w:val="Heading4"/>
    <w:uiPriority w:val="99"/>
    <w:rsid w:val="00C213A3"/>
    <w:pPr>
      <w:spacing w:before="40"/>
    </w:pPr>
    <w:rPr>
      <w:color w:val="auto"/>
      <w:sz w:val="18"/>
    </w:rPr>
  </w:style>
  <w:style w:type="character" w:customStyle="1" w:styleId="VerbatimChar">
    <w:name w:val="Verbatim Char"/>
    <w:basedOn w:val="BodyTextChar"/>
    <w:uiPriority w:val="99"/>
    <w:rsid w:val="00C213A3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C213A3"/>
    <w:rPr>
      <w:vertAlign w:val="superscript"/>
    </w:rPr>
  </w:style>
  <w:style w:type="character" w:styleId="Hyperlink">
    <w:name w:val="Hyperlink"/>
    <w:basedOn w:val="BodyTextChar"/>
    <w:uiPriority w:val="99"/>
    <w:rsid w:val="00C213A3"/>
    <w:rPr>
      <w:color w:val="4F81BD"/>
    </w:rPr>
  </w:style>
  <w:style w:type="character" w:customStyle="1" w:styleId="KeywordTok">
    <w:name w:val="KeywordTok"/>
    <w:basedOn w:val="VerbatimChar"/>
    <w:uiPriority w:val="99"/>
    <w:rsid w:val="00C213A3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C213A3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C213A3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C213A3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C213A3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C213A3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C213A3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C213A3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C213A3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C213A3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C213A3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C213A3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C213A3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C213A3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C213A3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C213A3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C213A3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C213A3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C213A3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C213A3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C213A3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C213A3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C213A3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C213A3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C213A3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C213A3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C213A3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C213A3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C213A3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C213A3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C213A3"/>
    <w:rPr>
      <w:shd w:val="clear" w:color="auto" w:fill="F8F8F8"/>
    </w:rPr>
  </w:style>
  <w:style w:type="paragraph" w:customStyle="1" w:styleId="StyleHeading211pt">
    <w:name w:val="Style Heading 2 + 11 pt"/>
    <w:basedOn w:val="Heading2"/>
    <w:uiPriority w:val="99"/>
    <w:rsid w:val="00A243BD"/>
    <w:pPr>
      <w:spacing w:before="0"/>
    </w:pPr>
    <w:rPr>
      <w:sz w:val="22"/>
    </w:rPr>
  </w:style>
  <w:style w:type="paragraph" w:customStyle="1" w:styleId="StyleHeading310pt1">
    <w:name w:val="Style Heading 3 + 10 pt1"/>
    <w:basedOn w:val="Heading3"/>
    <w:autoRedefine/>
    <w:uiPriority w:val="99"/>
    <w:rsid w:val="00A243BD"/>
    <w:pPr>
      <w:spacing w:before="20" w:after="20"/>
    </w:pPr>
    <w:rPr>
      <w:sz w:val="20"/>
    </w:rPr>
  </w:style>
  <w:style w:type="paragraph" w:customStyle="1" w:styleId="StyleHeading49pt">
    <w:name w:val="Style Heading 4 + 9 pt"/>
    <w:basedOn w:val="Heading4"/>
    <w:autoRedefine/>
    <w:uiPriority w:val="99"/>
    <w:rsid w:val="00A243BD"/>
    <w:pPr>
      <w:spacing w:before="20"/>
    </w:pPr>
    <w:rPr>
      <w:sz w:val="18"/>
    </w:rPr>
  </w:style>
  <w:style w:type="paragraph" w:customStyle="1" w:styleId="StyleCompact9pt1">
    <w:name w:val="Style Compact + 9 pt1"/>
    <w:basedOn w:val="Compact"/>
    <w:link w:val="StyleCompact9pt1Char"/>
    <w:autoRedefine/>
    <w:uiPriority w:val="99"/>
    <w:rsid w:val="00A243BD"/>
    <w:pPr>
      <w:spacing w:before="20" w:after="20"/>
    </w:pPr>
    <w:rPr>
      <w:sz w:val="18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A243BD"/>
    <w:rPr>
      <w:rFonts w:ascii="Cambria" w:hAnsi="Cambria" w:cs="Times New Roman"/>
      <w:sz w:val="24"/>
      <w:szCs w:val="24"/>
      <w:lang w:val="en-US" w:eastAsia="zh-CN" w:bidi="ar-SA"/>
    </w:rPr>
  </w:style>
  <w:style w:type="character" w:customStyle="1" w:styleId="CompactChar">
    <w:name w:val="Compact Char"/>
    <w:basedOn w:val="BodyTextChar1"/>
    <w:link w:val="Compact"/>
    <w:uiPriority w:val="99"/>
    <w:locked/>
    <w:rsid w:val="00A243BD"/>
  </w:style>
  <w:style w:type="character" w:customStyle="1" w:styleId="StyleCompact9pt1Char">
    <w:name w:val="Style Compact + 9 pt1 Char"/>
    <w:basedOn w:val="CompactChar"/>
    <w:link w:val="StyleCompact9pt1"/>
    <w:uiPriority w:val="99"/>
    <w:locked/>
    <w:rsid w:val="00A24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oundtable-r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814</Words>
  <Characters>4640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конференции</dc:title>
  <dc:subject/>
  <dc:creator/>
  <cp:keywords/>
  <dc:description/>
  <cp:lastModifiedBy>pl</cp:lastModifiedBy>
  <cp:revision>5</cp:revision>
  <dcterms:created xsi:type="dcterms:W3CDTF">2017-10-31T12:55:00Z</dcterms:created>
  <dcterms:modified xsi:type="dcterms:W3CDTF">2017-10-31T13:14:00Z</dcterms:modified>
</cp:coreProperties>
</file>